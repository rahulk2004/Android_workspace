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D481" w14:textId="77777777" w:rsidR="00D10A96" w:rsidRPr="00CB7FC2" w:rsidRDefault="008D4E00" w:rsidP="00F41319">
      <w:pPr>
        <w:pStyle w:val="Title"/>
      </w:pPr>
      <w:r>
        <w:t>Rahul kanara</w:t>
      </w:r>
    </w:p>
    <w:p w14:paraId="1E2E078C" w14:textId="0C71DA81" w:rsidR="00D10A96" w:rsidRPr="00D10A96" w:rsidRDefault="008D4E00" w:rsidP="00D10A96">
      <w:pPr>
        <w:pStyle w:val="Subtitle"/>
      </w:pPr>
      <w:r>
        <w:t>Android developer</w:t>
      </w:r>
    </w:p>
    <w:p w14:paraId="66E43F8D" w14:textId="58F522E4" w:rsidR="00D10A96" w:rsidRPr="00707AC5" w:rsidRDefault="008D4E00" w:rsidP="00D10A96">
      <w:pPr>
        <w:pStyle w:val="ContactInfo"/>
        <w:rPr>
          <w:b/>
          <w:bCs/>
        </w:rPr>
      </w:pPr>
      <w:hyperlink r:id="rId11" w:history="1">
        <w:r w:rsidRPr="00707AC5">
          <w:rPr>
            <w:rStyle w:val="Hyperlink"/>
            <w:b/>
            <w:bCs/>
            <w:color w:val="000000" w:themeColor="text1"/>
            <w:u w:val="none"/>
          </w:rPr>
          <w:t>+91 89800</w:t>
        </w:r>
        <w:r w:rsidR="000A394F" w:rsidRPr="00707AC5">
          <w:rPr>
            <w:rStyle w:val="Hyperlink"/>
            <w:b/>
            <w:bCs/>
            <w:color w:val="000000" w:themeColor="text1"/>
            <w:u w:val="none"/>
          </w:rPr>
          <w:t xml:space="preserve"> </w:t>
        </w:r>
        <w:r w:rsidRPr="00707AC5">
          <w:rPr>
            <w:rStyle w:val="Hyperlink"/>
            <w:b/>
            <w:bCs/>
            <w:color w:val="000000" w:themeColor="text1"/>
            <w:u w:val="none"/>
          </w:rPr>
          <w:t>73845</w:t>
        </w:r>
      </w:hyperlink>
    </w:p>
    <w:p w14:paraId="5D66FF2E" w14:textId="4665F7A4" w:rsidR="00D10A96" w:rsidRPr="00707AC5" w:rsidRDefault="000A394F" w:rsidP="00D10A96">
      <w:pPr>
        <w:pStyle w:val="ContactInfo"/>
      </w:pPr>
      <w:hyperlink r:id="rId12" w:history="1">
        <w:r w:rsidRPr="00707AC5">
          <w:rPr>
            <w:rStyle w:val="Hyperlink"/>
            <w:caps w:val="0"/>
            <w:color w:val="000000" w:themeColor="text1"/>
            <w:u w:val="none"/>
          </w:rPr>
          <w:t>rahulkanara3089@gmail.com</w:t>
        </w:r>
      </w:hyperlink>
    </w:p>
    <w:p w14:paraId="53586452" w14:textId="77777777" w:rsidR="00D10A96" w:rsidRPr="00A239BF" w:rsidRDefault="000A394F" w:rsidP="00D10A96">
      <w:pPr>
        <w:pStyle w:val="ContactInfo"/>
        <w:rPr>
          <w:lang w:val="fr-FR"/>
        </w:rPr>
      </w:pPr>
      <w:r>
        <w:t>RAJKOT, GUJRAT</w:t>
      </w:r>
      <w:r w:rsidR="00D10A96" w:rsidRPr="00A239BF">
        <w:rPr>
          <w:lang w:val="fr-FR"/>
        </w:rPr>
        <w:t xml:space="preserve"> </w:t>
      </w:r>
    </w:p>
    <w:p w14:paraId="010D8B1D" w14:textId="77777777" w:rsidR="00D10A96" w:rsidRPr="00A239BF" w:rsidRDefault="00D10A96" w:rsidP="00D10A96">
      <w:pPr>
        <w:pStyle w:val="Line"/>
        <w:rPr>
          <w:lang w:val="fr-FR"/>
        </w:rPr>
      </w:pPr>
    </w:p>
    <w:p w14:paraId="7F9E8B88" w14:textId="77777777" w:rsidR="00D10A96" w:rsidRPr="000A394F" w:rsidRDefault="008D4E00" w:rsidP="00F41319">
      <w:pPr>
        <w:pStyle w:val="Heading1"/>
        <w:rPr>
          <w:b/>
          <w:bCs/>
          <w:lang w:val="fr-FR"/>
        </w:rPr>
      </w:pPr>
      <w:r w:rsidRPr="000A394F">
        <w:rPr>
          <w:b/>
          <w:bCs/>
        </w:rPr>
        <w:t>profile</w:t>
      </w:r>
    </w:p>
    <w:p w14:paraId="005BE2DD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6FCB59D" wp14:editId="17D01391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0F59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461C2724" w14:textId="77777777" w:rsidR="0061061D" w:rsidRPr="0061061D" w:rsidRDefault="0061061D" w:rsidP="002503B6">
      <w:pPr>
        <w:jc w:val="both"/>
        <w:rPr>
          <w:lang w:val="en-IN"/>
        </w:rPr>
      </w:pPr>
      <w:r w:rsidRPr="0061061D">
        <w:rPr>
          <w:lang w:val="en-IN"/>
        </w:rPr>
        <w:t>I am a BCA graduate with experience in web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development and Android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app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development. I have completed my Android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app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development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course, specializing in Kotlin, and have built real-world mobile applications with features like secure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payments</w:t>
      </w:r>
      <w:r w:rsidRPr="0061061D">
        <w:rPr>
          <w:b/>
          <w:bCs/>
          <w:lang w:val="en-IN"/>
        </w:rPr>
        <w:t xml:space="preserve">, </w:t>
      </w:r>
      <w:r w:rsidRPr="0061061D">
        <w:rPr>
          <w:lang w:val="en-IN"/>
        </w:rPr>
        <w:t>API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integration</w:t>
      </w:r>
      <w:r w:rsidRPr="0061061D">
        <w:rPr>
          <w:b/>
          <w:bCs/>
          <w:lang w:val="en-IN"/>
        </w:rPr>
        <w:t xml:space="preserve">, </w:t>
      </w:r>
      <w:r w:rsidRPr="0061061D">
        <w:rPr>
          <w:lang w:val="en-IN"/>
        </w:rPr>
        <w:t>and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Google</w:t>
      </w:r>
      <w:r w:rsidRPr="0061061D">
        <w:rPr>
          <w:b/>
          <w:bCs/>
          <w:lang w:val="en-IN"/>
        </w:rPr>
        <w:t xml:space="preserve"> </w:t>
      </w:r>
      <w:r w:rsidRPr="0061061D">
        <w:rPr>
          <w:lang w:val="en-IN"/>
        </w:rPr>
        <w:t>authentication. I am passionate about solving problems through technology and eager to apply my skills to innovative projects while continuously learning and improving as a developer.</w:t>
      </w:r>
    </w:p>
    <w:p w14:paraId="012D080A" w14:textId="77777777" w:rsidR="00D10A96" w:rsidRDefault="00D10A96" w:rsidP="00DC1B52">
      <w:pPr>
        <w:rPr>
          <w:sz w:val="18"/>
          <w:szCs w:val="16"/>
        </w:rPr>
      </w:pPr>
    </w:p>
    <w:p w14:paraId="379A102B" w14:textId="77777777" w:rsidR="008D4E00" w:rsidRDefault="00000000" w:rsidP="008D4E00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8DC26E14AEBF49E88A6D1A4B32C7AB8A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8D4E00" w:rsidRPr="000A394F">
            <w:rPr>
              <w:b/>
              <w:bCs/>
            </w:rPr>
            <w:t>Education</w:t>
          </w:r>
        </w:sdtContent>
      </w:sdt>
    </w:p>
    <w:p w14:paraId="2C6B25BA" w14:textId="77777777" w:rsidR="008D4E00" w:rsidRPr="00D10A96" w:rsidRDefault="008D4E00" w:rsidP="008D4E00">
      <w:pPr>
        <w:pStyle w:val="Line"/>
      </w:pPr>
      <w:r w:rsidRPr="00D10A96">
        <mc:AlternateContent>
          <mc:Choice Requires="wps">
            <w:drawing>
              <wp:inline distT="0" distB="0" distL="0" distR="0" wp14:anchorId="248B58C0" wp14:editId="10D884A3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1E99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593294A" w14:textId="77777777" w:rsidR="008D4E00" w:rsidRDefault="000A394F" w:rsidP="008D4E00">
      <w:pPr>
        <w:pStyle w:val="Heading2"/>
      </w:pPr>
      <w:r w:rsidRPr="000A394F">
        <w:rPr>
          <w:rStyle w:val="NotBold"/>
        </w:rPr>
        <w:t>Jun, 2021</w:t>
      </w:r>
      <w:r>
        <w:rPr>
          <w:rStyle w:val="NotBold"/>
        </w:rPr>
        <w:t xml:space="preserve"> - March</w:t>
      </w:r>
      <w:r w:rsidRPr="000A394F">
        <w:rPr>
          <w:rStyle w:val="NotBold"/>
        </w:rPr>
        <w:t>, 202</w:t>
      </w:r>
      <w:r>
        <w:rPr>
          <w:rStyle w:val="NotBold"/>
        </w:rPr>
        <w:t>4</w:t>
      </w:r>
      <w:r w:rsidR="008D4E00" w:rsidRPr="00021847">
        <w:rPr>
          <w:rStyle w:val="NotBold"/>
        </w:rPr>
        <w:tab/>
      </w:r>
      <w:r w:rsidR="008D4E00" w:rsidRPr="008D4E00">
        <w:t>Bachelor of Computer Applications</w:t>
      </w:r>
      <w:r w:rsidR="008D4E00">
        <w:t xml:space="preserve"> </w:t>
      </w:r>
      <w:r>
        <w:t>(BCA)</w:t>
      </w:r>
    </w:p>
    <w:p w14:paraId="03A0AF67" w14:textId="4675A303" w:rsidR="000F1547" w:rsidRPr="000F1547" w:rsidRDefault="008D4E00" w:rsidP="000F1547">
      <w:pPr>
        <w:pStyle w:val="Heading3"/>
      </w:pPr>
      <w:r w:rsidRPr="008D4E00">
        <w:t xml:space="preserve">Saurashtra </w:t>
      </w:r>
      <w:r w:rsidR="000A394F" w:rsidRPr="008D4E00">
        <w:t>University</w:t>
      </w:r>
      <w:r w:rsidR="000A394F">
        <w:t>:</w:t>
      </w:r>
      <w:r>
        <w:t xml:space="preserve"> Rajkot</w:t>
      </w:r>
    </w:p>
    <w:p w14:paraId="6D38A1A7" w14:textId="77777777" w:rsidR="000F1547" w:rsidRPr="000F1547" w:rsidRDefault="000F1547" w:rsidP="000F1547">
      <w:pPr>
        <w:ind w:left="2794"/>
        <w:rPr>
          <w:b/>
          <w:bCs/>
        </w:rPr>
      </w:pPr>
      <w:r w:rsidRPr="000F1547">
        <w:rPr>
          <w:b/>
          <w:bCs/>
        </w:rPr>
        <w:t>- Key Projects:</w:t>
      </w:r>
    </w:p>
    <w:p w14:paraId="309E6813" w14:textId="77777777" w:rsidR="000F1547" w:rsidRDefault="000F1547" w:rsidP="000F1547">
      <w:pPr>
        <w:ind w:left="2794"/>
      </w:pPr>
      <w:r>
        <w:t>- Hospital Appointment Booking System: PHP, MySQL.</w:t>
      </w:r>
    </w:p>
    <w:p w14:paraId="480B63AA" w14:textId="77777777" w:rsidR="000F1547" w:rsidRDefault="000F1547" w:rsidP="000F1547">
      <w:pPr>
        <w:ind w:left="2794"/>
      </w:pPr>
      <w:r>
        <w:t>- Service Provider Website: ASP.NET, C#.</w:t>
      </w:r>
    </w:p>
    <w:p w14:paraId="3A41649C" w14:textId="77777777" w:rsidR="00DF5C02" w:rsidRPr="00DF5C02" w:rsidRDefault="00DF5C02" w:rsidP="00DF5C02">
      <w:pPr>
        <w:pStyle w:val="NormalIndent"/>
        <w:rPr>
          <w:bCs/>
        </w:rPr>
      </w:pPr>
    </w:p>
    <w:p w14:paraId="79BD8EE2" w14:textId="77777777" w:rsidR="008D4E00" w:rsidRPr="000A394F" w:rsidRDefault="008D4E00" w:rsidP="008D4E00">
      <w:pPr>
        <w:pStyle w:val="Heading1"/>
        <w:rPr>
          <w:rFonts w:ascii="Calibri" w:hAnsi="Calibri" w:cstheme="majorBidi"/>
          <w:b/>
          <w:bCs/>
          <w:szCs w:val="24"/>
        </w:rPr>
      </w:pPr>
      <w:r w:rsidRPr="000A394F">
        <w:rPr>
          <w:b/>
          <w:bCs/>
        </w:rPr>
        <w:t>COURSES</w:t>
      </w:r>
    </w:p>
    <w:p w14:paraId="781F689D" w14:textId="77777777" w:rsidR="008D4E00" w:rsidRPr="00D10A96" w:rsidRDefault="008D4E00" w:rsidP="008D4E00">
      <w:pPr>
        <w:pStyle w:val="Line"/>
      </w:pPr>
      <w:r w:rsidRPr="00D10A96">
        <mc:AlternateContent>
          <mc:Choice Requires="wps">
            <w:drawing>
              <wp:inline distT="0" distB="0" distL="0" distR="0" wp14:anchorId="5D650E3F" wp14:editId="08E06719">
                <wp:extent cx="5943600" cy="0"/>
                <wp:effectExtent l="0" t="0" r="0" b="0"/>
                <wp:docPr id="123555075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3EAB9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7FD3A41" w14:textId="749BBB50" w:rsidR="008D4E00" w:rsidRDefault="000A394F" w:rsidP="008D4E00">
      <w:pPr>
        <w:pStyle w:val="Heading2"/>
      </w:pPr>
      <w:r>
        <w:rPr>
          <w:rStyle w:val="NotBold"/>
        </w:rPr>
        <w:t>Apr</w:t>
      </w:r>
      <w:r w:rsidRPr="000A394F">
        <w:rPr>
          <w:rStyle w:val="NotBold"/>
        </w:rPr>
        <w:t>, 202</w:t>
      </w:r>
      <w:r>
        <w:rPr>
          <w:rStyle w:val="NotBold"/>
        </w:rPr>
        <w:t xml:space="preserve">4 </w:t>
      </w:r>
      <w:r w:rsidR="0075174D">
        <w:rPr>
          <w:rStyle w:val="NotBold"/>
        </w:rPr>
        <w:t>–</w:t>
      </w:r>
      <w:r>
        <w:rPr>
          <w:rStyle w:val="NotBold"/>
        </w:rPr>
        <w:t xml:space="preserve"> </w:t>
      </w:r>
      <w:r w:rsidR="0075174D">
        <w:rPr>
          <w:rStyle w:val="NotBold"/>
        </w:rPr>
        <w:t>Feb,2025</w:t>
      </w:r>
      <w:r w:rsidR="008D4E00" w:rsidRPr="00021847">
        <w:rPr>
          <w:rStyle w:val="NotBold"/>
        </w:rPr>
        <w:tab/>
      </w:r>
      <w:r w:rsidR="008D4E00">
        <w:t>Android App Development</w:t>
      </w:r>
    </w:p>
    <w:p w14:paraId="78B0CD1D" w14:textId="77777777" w:rsidR="008D4E00" w:rsidRPr="000C2088" w:rsidRDefault="00E920DC" w:rsidP="008D4E00">
      <w:pPr>
        <w:pStyle w:val="Heading3"/>
      </w:pPr>
      <w:r w:rsidRPr="00E920DC">
        <w:t>TOPS Technologies Rajkot</w:t>
      </w:r>
    </w:p>
    <w:p w14:paraId="421D210F" w14:textId="34BD2DDD" w:rsidR="000A394F" w:rsidRPr="000A394F" w:rsidRDefault="002B2F03" w:rsidP="00CD5AB2">
      <w:pPr>
        <w:pStyle w:val="NormalIndent"/>
        <w:jc w:val="both"/>
        <w:rPr>
          <w:rFonts w:eastAsiaTheme="majorEastAsia" w:cstheme="majorBidi"/>
          <w:bCs/>
          <w:color w:val="000000" w:themeColor="text1"/>
          <w:lang w:val="en-IN"/>
        </w:rPr>
      </w:pPr>
      <w:r w:rsidRPr="002B2F03">
        <w:rPr>
          <w:rFonts w:eastAsiaTheme="majorEastAsia" w:cstheme="majorBidi"/>
          <w:bCs/>
          <w:color w:val="000000" w:themeColor="text1"/>
          <w:lang w:val="en-IN"/>
        </w:rPr>
        <w:t xml:space="preserve">I have successfully completed an Android app development course in </w:t>
      </w:r>
      <w:proofErr w:type="gramStart"/>
      <w:r w:rsidRPr="002B2F03">
        <w:rPr>
          <w:rFonts w:eastAsiaTheme="majorEastAsia" w:cstheme="majorBidi"/>
          <w:bCs/>
          <w:color w:val="000000" w:themeColor="text1"/>
          <w:lang w:val="en-IN"/>
        </w:rPr>
        <w:t>Kotlin .</w:t>
      </w:r>
      <w:proofErr w:type="gramEnd"/>
      <w:r w:rsidRPr="002B2F03">
        <w:rPr>
          <w:rFonts w:eastAsiaTheme="majorEastAsia" w:cstheme="majorBidi"/>
          <w:bCs/>
          <w:color w:val="000000" w:themeColor="text1"/>
          <w:lang w:val="en-IN"/>
        </w:rPr>
        <w:t xml:space="preserve"> Throughout my learning journey, I consistently practiced coding, worked on real-world tasks, and developed multiple mini projects to gain hands-on experience. This course provided me with a strong foundation in Android development, covering key concepts such as </w:t>
      </w:r>
      <w:r w:rsidR="00812F96" w:rsidRPr="00812F96">
        <w:rPr>
          <w:rFonts w:eastAsiaTheme="majorEastAsia" w:cstheme="majorBidi"/>
          <w:bCs/>
          <w:color w:val="000000" w:themeColor="text1"/>
        </w:rPr>
        <w:t xml:space="preserve">Object-Oriented </w:t>
      </w:r>
      <w:proofErr w:type="gramStart"/>
      <w:r w:rsidR="00812F96" w:rsidRPr="00812F96">
        <w:rPr>
          <w:rFonts w:eastAsiaTheme="majorEastAsia" w:cstheme="majorBidi"/>
          <w:bCs/>
          <w:color w:val="000000" w:themeColor="text1"/>
        </w:rPr>
        <w:t>Programming</w:t>
      </w:r>
      <w:r w:rsidR="00812F96">
        <w:rPr>
          <w:rFonts w:eastAsiaTheme="majorEastAsia" w:cstheme="majorBidi"/>
          <w:bCs/>
          <w:color w:val="000000" w:themeColor="text1"/>
        </w:rPr>
        <w:t xml:space="preserve"> ,</w:t>
      </w:r>
      <w:proofErr w:type="gramEnd"/>
      <w:r w:rsidR="00812F96">
        <w:rPr>
          <w:rFonts w:eastAsiaTheme="majorEastAsia" w:cstheme="majorBidi"/>
          <w:bCs/>
          <w:color w:val="000000" w:themeColor="text1"/>
        </w:rPr>
        <w:t xml:space="preserve"> </w:t>
      </w:r>
      <w:r w:rsidRPr="002B2F03">
        <w:rPr>
          <w:rFonts w:eastAsiaTheme="majorEastAsia" w:cstheme="majorBidi"/>
          <w:bCs/>
          <w:color w:val="000000" w:themeColor="text1"/>
          <w:lang w:val="en-IN"/>
        </w:rPr>
        <w:t>database integration</w:t>
      </w:r>
      <w:r w:rsidR="0061061D">
        <w:rPr>
          <w:rFonts w:eastAsiaTheme="majorEastAsia" w:cstheme="majorBidi"/>
          <w:bCs/>
          <w:color w:val="000000" w:themeColor="text1"/>
          <w:lang w:val="en-IN"/>
        </w:rPr>
        <w:t>,</w:t>
      </w:r>
      <w:r w:rsidRPr="002B2F03">
        <w:rPr>
          <w:rFonts w:eastAsiaTheme="majorEastAsia" w:cstheme="majorBidi"/>
          <w:bCs/>
          <w:color w:val="000000" w:themeColor="text1"/>
          <w:lang w:val="en-IN"/>
        </w:rPr>
        <w:t xml:space="preserve"> API handling</w:t>
      </w:r>
      <w:r w:rsidR="0061061D">
        <w:rPr>
          <w:rFonts w:eastAsiaTheme="majorEastAsia" w:cstheme="majorBidi"/>
          <w:bCs/>
          <w:color w:val="000000" w:themeColor="text1"/>
          <w:lang w:val="en-IN"/>
        </w:rPr>
        <w:t xml:space="preserve"> and Jetpack Compose</w:t>
      </w:r>
      <w:r w:rsidRPr="002B2F03">
        <w:rPr>
          <w:rFonts w:eastAsiaTheme="majorEastAsia" w:cstheme="majorBidi"/>
          <w:bCs/>
          <w:color w:val="000000" w:themeColor="text1"/>
          <w:lang w:val="en-IN"/>
        </w:rPr>
        <w:t xml:space="preserve">. </w:t>
      </w:r>
    </w:p>
    <w:p w14:paraId="728A0B1F" w14:textId="77777777" w:rsidR="00D10A96" w:rsidRPr="000A394F" w:rsidRDefault="008D4E00" w:rsidP="00DC1B52">
      <w:pPr>
        <w:pStyle w:val="Heading1"/>
        <w:rPr>
          <w:b/>
          <w:bCs/>
        </w:rPr>
      </w:pPr>
      <w:r w:rsidRPr="000A394F">
        <w:rPr>
          <w:b/>
          <w:bCs/>
        </w:rPr>
        <w:t>PROJECTS</w:t>
      </w:r>
    </w:p>
    <w:p w14:paraId="34D999D3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3DFE640" wp14:editId="5F90F99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BE522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3DBA504" w14:textId="12E84AD7" w:rsidR="00E920DC" w:rsidRPr="00F02E6B" w:rsidRDefault="00510E68" w:rsidP="00297857">
      <w:pPr>
        <w:pStyle w:val="Heading2"/>
        <w:numPr>
          <w:ilvl w:val="0"/>
          <w:numId w:val="17"/>
        </w:numPr>
      </w:pPr>
      <w:r w:rsidRPr="00510E68">
        <w:t xml:space="preserve">Mobile Store Stock </w:t>
      </w:r>
      <w:r w:rsidR="000A394F" w:rsidRPr="00510E68">
        <w:t>Management</w:t>
      </w:r>
      <w:r w:rsidRPr="00510E68">
        <w:t xml:space="preserve"> App </w:t>
      </w:r>
      <w:r w:rsidR="000A394F" w:rsidRPr="00510E68">
        <w:t>(Mini</w:t>
      </w:r>
      <w:r w:rsidRPr="00510E68">
        <w:t xml:space="preserve"> </w:t>
      </w:r>
      <w:r w:rsidR="000A394F" w:rsidRPr="00510E68">
        <w:t>Project)</w:t>
      </w:r>
    </w:p>
    <w:p w14:paraId="2C566C03" w14:textId="58955252" w:rsidR="00E920DC" w:rsidRPr="00021847" w:rsidRDefault="00000000" w:rsidP="00297857">
      <w:pPr>
        <w:pStyle w:val="Heading3"/>
        <w:ind w:left="0" w:firstLine="720"/>
      </w:pPr>
      <w:sdt>
        <w:sdtPr>
          <w:id w:val="-1676035701"/>
          <w:placeholder>
            <w:docPart w:val="D71A76DC841C4E43BF5BFAC98BE79B70"/>
          </w:placeholder>
          <w15:appearance w15:val="hidden"/>
        </w:sdtPr>
        <w:sdtContent>
          <w:r w:rsidR="00510E68">
            <w:t xml:space="preserve">Android </w:t>
          </w:r>
          <w:r w:rsidR="000A394F">
            <w:t>Kotlin,</w:t>
          </w:r>
          <w:r w:rsidR="00510E68">
            <w:t xml:space="preserve"> API</w:t>
          </w:r>
          <w:r w:rsidR="00A3285F">
            <w:t>,</w:t>
          </w:r>
          <w:r w:rsidR="0061061D">
            <w:t xml:space="preserve"> </w:t>
          </w:r>
          <w:proofErr w:type="spellStart"/>
          <w:r w:rsidR="0061061D">
            <w:t>Volly</w:t>
          </w:r>
          <w:proofErr w:type="spellEnd"/>
          <w:r w:rsidR="0061061D">
            <w:t xml:space="preserve"> </w:t>
          </w:r>
        </w:sdtContent>
      </w:sdt>
    </w:p>
    <w:p w14:paraId="0C6D7EA1" w14:textId="08B5F78A" w:rsidR="00D73D99" w:rsidRDefault="00D73D99" w:rsidP="00297857">
      <w:pPr>
        <w:ind w:left="720"/>
      </w:pPr>
      <w:r>
        <w:t xml:space="preserve">- </w:t>
      </w:r>
      <w:r w:rsidRPr="00D73D99">
        <w:t>Built a mobile stock management app using Android Kotlin, integrated with a server-hosted API for real-time data updates.</w:t>
      </w:r>
    </w:p>
    <w:p w14:paraId="16FE4580" w14:textId="30C1989A" w:rsidR="00E920DC" w:rsidRDefault="00D73D99" w:rsidP="00297857">
      <w:pPr>
        <w:ind w:left="720"/>
      </w:pPr>
      <w:r>
        <w:t xml:space="preserve">- </w:t>
      </w:r>
      <w:r w:rsidRPr="00D73D99">
        <w:t>Developed separate admin and salesman interfaces for managing stock and viewing details, enhancing inventory control and sales efficiency.</w:t>
      </w:r>
    </w:p>
    <w:p w14:paraId="2ACA05A3" w14:textId="77777777" w:rsidR="00297857" w:rsidRDefault="00297857" w:rsidP="00E920DC">
      <w:pPr>
        <w:pStyle w:val="Heading2"/>
      </w:pPr>
    </w:p>
    <w:p w14:paraId="33BD0DF3" w14:textId="12F89924" w:rsidR="00E920DC" w:rsidRPr="00F02E6B" w:rsidRDefault="00A3285F" w:rsidP="00297857">
      <w:pPr>
        <w:pStyle w:val="Heading2"/>
        <w:numPr>
          <w:ilvl w:val="0"/>
          <w:numId w:val="17"/>
        </w:numPr>
      </w:pPr>
      <w:r w:rsidRPr="00A3285F">
        <w:t>E-Commerce App for Mobile Phones</w:t>
      </w:r>
    </w:p>
    <w:p w14:paraId="76CD03EF" w14:textId="7384083A" w:rsidR="00E920DC" w:rsidRPr="00021847" w:rsidRDefault="00000000" w:rsidP="00297857">
      <w:pPr>
        <w:pStyle w:val="Heading3"/>
        <w:ind w:left="0" w:firstLine="720"/>
      </w:pPr>
      <w:sdt>
        <w:sdtPr>
          <w:id w:val="-1522853114"/>
          <w:placeholder>
            <w:docPart w:val="20EDDB96A1CD4804887FC643E8FE3E6F"/>
          </w:placeholder>
          <w15:appearance w15:val="hidden"/>
        </w:sdtPr>
        <w:sdtContent>
          <w:r w:rsidR="000A394F">
            <w:t>Android Kotlin</w:t>
          </w:r>
          <w:r w:rsidR="00E920DC">
            <w:t xml:space="preserve">, </w:t>
          </w:r>
          <w:r w:rsidR="0061061D">
            <w:t>Retrofit, API, Firebase</w:t>
          </w:r>
        </w:sdtContent>
      </w:sdt>
    </w:p>
    <w:p w14:paraId="1CB8F50E" w14:textId="6BF764AC" w:rsidR="00297857" w:rsidRDefault="00D73D99" w:rsidP="00297857">
      <w:pPr>
        <w:ind w:left="720"/>
      </w:pPr>
      <w:r>
        <w:t xml:space="preserve">- </w:t>
      </w:r>
      <w:r w:rsidR="00B839C3" w:rsidRPr="00B839C3">
        <w:t xml:space="preserve">Created an eCommerce app using </w:t>
      </w:r>
      <w:r w:rsidR="00B839C3">
        <w:t>Kotlin</w:t>
      </w:r>
      <w:r w:rsidR="00B839C3" w:rsidRPr="00B839C3">
        <w:t xml:space="preserve"> with a responsive UI, secure </w:t>
      </w:r>
      <w:proofErr w:type="gramStart"/>
      <w:r w:rsidR="00B839C3" w:rsidRPr="00B839C3">
        <w:t>payments</w:t>
      </w:r>
      <w:r w:rsidR="00B839C3">
        <w:t xml:space="preserve"> ,social</w:t>
      </w:r>
      <w:proofErr w:type="gramEnd"/>
      <w:r w:rsidR="00B839C3">
        <w:t xml:space="preserve"> media integration </w:t>
      </w:r>
      <w:r w:rsidR="00B839C3" w:rsidRPr="00B839C3">
        <w:t xml:space="preserve"> and real-time data handling</w:t>
      </w:r>
      <w:r w:rsidR="00B839C3">
        <w:t xml:space="preserve"> </w:t>
      </w:r>
      <w:r w:rsidR="00B839C3" w:rsidRPr="00B839C3">
        <w:t>.</w:t>
      </w:r>
    </w:p>
    <w:p w14:paraId="42EE663F" w14:textId="3DEDC650" w:rsidR="00D73D99" w:rsidRDefault="00D73D99" w:rsidP="00297857">
      <w:pPr>
        <w:ind w:left="720"/>
      </w:pPr>
      <w:r>
        <w:lastRenderedPageBreak/>
        <w:t>-</w:t>
      </w:r>
      <w:r w:rsidR="00B839C3" w:rsidRPr="00B839C3">
        <w:t xml:space="preserve">Integrated </w:t>
      </w:r>
      <w:r w:rsidR="00BA473F" w:rsidRPr="00B839C3">
        <w:rPr>
          <w:b/>
          <w:bCs/>
        </w:rPr>
        <w:t>Razor pay</w:t>
      </w:r>
      <w:r w:rsidR="00B839C3" w:rsidRPr="00B839C3">
        <w:t xml:space="preserve"> for secure online payments and </w:t>
      </w:r>
      <w:r w:rsidR="00B839C3" w:rsidRPr="00B839C3">
        <w:rPr>
          <w:b/>
          <w:bCs/>
        </w:rPr>
        <w:t>Google Login</w:t>
      </w:r>
      <w:r w:rsidR="00B839C3" w:rsidRPr="00B839C3">
        <w:t xml:space="preserve"> </w:t>
      </w:r>
      <w:r w:rsidR="00B839C3">
        <w:t xml:space="preserve">using </w:t>
      </w:r>
      <w:r w:rsidR="00B839C3" w:rsidRPr="00B839C3">
        <w:rPr>
          <w:b/>
          <w:bCs/>
        </w:rPr>
        <w:t xml:space="preserve">Firebase </w:t>
      </w:r>
      <w:r w:rsidR="00B839C3" w:rsidRPr="00B839C3">
        <w:t>for easy authentication.</w:t>
      </w:r>
    </w:p>
    <w:p w14:paraId="078A1A45" w14:textId="16AE6CA9" w:rsidR="00B839C3" w:rsidRDefault="00B839C3" w:rsidP="00B839C3">
      <w:pPr>
        <w:ind w:left="720"/>
      </w:pPr>
      <w:r>
        <w:t>-</w:t>
      </w:r>
      <w:r w:rsidRPr="00B839C3">
        <w:t xml:space="preserve">Used </w:t>
      </w:r>
      <w:r w:rsidRPr="00B839C3">
        <w:rPr>
          <w:b/>
          <w:bCs/>
        </w:rPr>
        <w:t>Retrofit</w:t>
      </w:r>
      <w:r w:rsidRPr="00B839C3">
        <w:t xml:space="preserve"> for smooth API communication and fast data loading, optimizing performance with </w:t>
      </w:r>
      <w:r w:rsidR="00BA473F" w:rsidRPr="00B839C3">
        <w:rPr>
          <w:b/>
          <w:bCs/>
        </w:rPr>
        <w:t>Recycler View</w:t>
      </w:r>
      <w:r w:rsidRPr="00B839C3">
        <w:t xml:space="preserve"> and efficient database management.</w:t>
      </w:r>
    </w:p>
    <w:p w14:paraId="1610138F" w14:textId="77777777" w:rsidR="00DF5C02" w:rsidRPr="00DF5C02" w:rsidRDefault="00DF5C02" w:rsidP="00BF6BE1">
      <w:pPr>
        <w:pStyle w:val="NormalIndent"/>
        <w:ind w:left="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01CAFF83" w14:textId="77777777" w:rsidR="008D4E00" w:rsidRPr="000A394F" w:rsidRDefault="00DF5C02" w:rsidP="008D4E00">
      <w:pPr>
        <w:pStyle w:val="Heading1"/>
        <w:rPr>
          <w:b/>
          <w:bCs/>
        </w:rPr>
      </w:pPr>
      <w:r w:rsidRPr="000A394F">
        <w:rPr>
          <w:b/>
          <w:bCs/>
        </w:rPr>
        <w:t>Skills</w:t>
      </w:r>
    </w:p>
    <w:p w14:paraId="63B8FEA8" w14:textId="77777777" w:rsidR="008D4E00" w:rsidRPr="00D10A96" w:rsidRDefault="008D4E00" w:rsidP="008D4E00">
      <w:pPr>
        <w:pStyle w:val="Line"/>
      </w:pPr>
      <w:r w:rsidRPr="00D10A96">
        <mc:AlternateContent>
          <mc:Choice Requires="wps">
            <w:drawing>
              <wp:inline distT="0" distB="0" distL="0" distR="0" wp14:anchorId="57C51078" wp14:editId="3E159EEA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6F424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0E6A78" w14:textId="77777777" w:rsidR="008D4E00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 xml:space="preserve">Programming </w:t>
      </w:r>
      <w:r w:rsidR="000A394F" w:rsidRPr="002503B6">
        <w:rPr>
          <w:b/>
          <w:bCs/>
        </w:rPr>
        <w:t>Languages:</w:t>
      </w:r>
      <w:r w:rsidRPr="002503B6">
        <w:t xml:space="preserve"> Kotlin, PHP, </w:t>
      </w:r>
      <w:r w:rsidR="000A394F" w:rsidRPr="002503B6">
        <w:t>C#, C</w:t>
      </w:r>
      <w:r w:rsidRPr="002503B6">
        <w:t>, C++</w:t>
      </w:r>
    </w:p>
    <w:p w14:paraId="03175C9B" w14:textId="77777777" w:rsidR="00510E68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 xml:space="preserve">Android </w:t>
      </w:r>
      <w:r w:rsidR="000A394F" w:rsidRPr="002503B6">
        <w:rPr>
          <w:b/>
          <w:bCs/>
        </w:rPr>
        <w:t>Development:</w:t>
      </w:r>
      <w:r w:rsidRPr="002503B6">
        <w:t xml:space="preserve"> Building mobile apps using Kotlin, Android SDK, and Android Studio</w:t>
      </w:r>
    </w:p>
    <w:p w14:paraId="32486613" w14:textId="6F46ED59" w:rsidR="00510E68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 xml:space="preserve">Database </w:t>
      </w:r>
      <w:r w:rsidR="000A394F" w:rsidRPr="002503B6">
        <w:rPr>
          <w:b/>
          <w:bCs/>
        </w:rPr>
        <w:t>Management:</w:t>
      </w:r>
      <w:r w:rsidRPr="002503B6">
        <w:t xml:space="preserve"> Working knowledge of SQLite, Room Database</w:t>
      </w:r>
      <w:r w:rsidR="0075174D" w:rsidRPr="002503B6">
        <w:t>, Realm Database</w:t>
      </w:r>
      <w:r w:rsidRPr="002503B6">
        <w:t xml:space="preserve"> and Firebase</w:t>
      </w:r>
    </w:p>
    <w:p w14:paraId="1E80B07D" w14:textId="79C40028" w:rsidR="00510E68" w:rsidRPr="002503B6" w:rsidRDefault="00510E68" w:rsidP="0061061D">
      <w:pPr>
        <w:pStyle w:val="ListParagraph"/>
        <w:numPr>
          <w:ilvl w:val="0"/>
          <w:numId w:val="14"/>
        </w:numPr>
        <w:rPr>
          <w:lang w:val="en-IN"/>
        </w:rPr>
      </w:pPr>
      <w:r w:rsidRPr="002503B6">
        <w:rPr>
          <w:b/>
          <w:bCs/>
        </w:rPr>
        <w:t xml:space="preserve">API </w:t>
      </w:r>
      <w:r w:rsidR="000A394F" w:rsidRPr="002503B6">
        <w:rPr>
          <w:b/>
          <w:bCs/>
        </w:rPr>
        <w:t>Integration:</w:t>
      </w:r>
      <w:r w:rsidRPr="002503B6">
        <w:t xml:space="preserve"> Understanding of </w:t>
      </w:r>
      <w:proofErr w:type="gramStart"/>
      <w:r w:rsidRPr="002503B6">
        <w:t>integrating</w:t>
      </w:r>
      <w:r w:rsidR="0061061D" w:rsidRPr="002503B6">
        <w:t xml:space="preserve"> </w:t>
      </w:r>
      <w:r w:rsidR="0061061D" w:rsidRPr="002503B6">
        <w:rPr>
          <w:lang w:val="en-IN"/>
        </w:rPr>
        <w:t xml:space="preserve"> RESTful</w:t>
      </w:r>
      <w:proofErr w:type="gramEnd"/>
      <w:r w:rsidR="0061061D" w:rsidRPr="002503B6">
        <w:rPr>
          <w:lang w:val="en-IN"/>
        </w:rPr>
        <w:t xml:space="preserve"> APIs, JSON handling, Retrofit</w:t>
      </w:r>
      <w:r w:rsidR="0061061D" w:rsidRPr="002503B6">
        <w:rPr>
          <w:lang w:val="en-IN"/>
        </w:rPr>
        <w:t xml:space="preserve"> and</w:t>
      </w:r>
      <w:r w:rsidR="0061061D" w:rsidRPr="002503B6">
        <w:rPr>
          <w:lang w:val="en-IN"/>
        </w:rPr>
        <w:t xml:space="preserve"> Volley</w:t>
      </w:r>
      <w:r w:rsidR="0061061D" w:rsidRPr="002503B6">
        <w:rPr>
          <w:lang w:val="en-IN"/>
        </w:rPr>
        <w:t>.</w:t>
      </w:r>
    </w:p>
    <w:p w14:paraId="49FF5DC3" w14:textId="77777777" w:rsidR="00510E68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 xml:space="preserve">Version </w:t>
      </w:r>
      <w:r w:rsidR="000A394F" w:rsidRPr="002503B6">
        <w:rPr>
          <w:b/>
          <w:bCs/>
        </w:rPr>
        <w:t>Control:</w:t>
      </w:r>
      <w:r w:rsidRPr="002503B6">
        <w:t xml:space="preserve"> Proficient in Git and GitHub for code management and collaboration</w:t>
      </w:r>
    </w:p>
    <w:p w14:paraId="64BCDE13" w14:textId="77777777" w:rsidR="00510E68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>Problem-</w:t>
      </w:r>
      <w:r w:rsidR="000A394F" w:rsidRPr="002503B6">
        <w:rPr>
          <w:b/>
          <w:bCs/>
        </w:rPr>
        <w:t>Solving:</w:t>
      </w:r>
      <w:r w:rsidRPr="002503B6">
        <w:t xml:space="preserve"> Strong analytical skills with an ability to troubleshoot and debug code</w:t>
      </w:r>
    </w:p>
    <w:p w14:paraId="3CA06FBF" w14:textId="77777777" w:rsidR="00510E68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 xml:space="preserve">Tools &amp; </w:t>
      </w:r>
      <w:r w:rsidR="000A394F" w:rsidRPr="002503B6">
        <w:rPr>
          <w:b/>
          <w:bCs/>
        </w:rPr>
        <w:t>Frameworks:</w:t>
      </w:r>
      <w:r w:rsidRPr="002503B6">
        <w:t xml:space="preserve"> Android Studio, Visual Studio, Firebase, Postman</w:t>
      </w:r>
    </w:p>
    <w:p w14:paraId="71EBBAFD" w14:textId="77777777" w:rsidR="00510E68" w:rsidRPr="002503B6" w:rsidRDefault="00510E68" w:rsidP="00510E68">
      <w:pPr>
        <w:pStyle w:val="ListParagraph"/>
        <w:numPr>
          <w:ilvl w:val="0"/>
          <w:numId w:val="14"/>
        </w:numPr>
      </w:pPr>
      <w:r w:rsidRPr="002503B6">
        <w:rPr>
          <w:b/>
          <w:bCs/>
        </w:rPr>
        <w:t xml:space="preserve">Soft </w:t>
      </w:r>
      <w:r w:rsidR="000A394F" w:rsidRPr="002503B6">
        <w:rPr>
          <w:b/>
          <w:bCs/>
        </w:rPr>
        <w:t>Skills:</w:t>
      </w:r>
      <w:r w:rsidRPr="002503B6">
        <w:t xml:space="preserve"> Effective communication, teamwork, adaptability, and eagerness to learn</w:t>
      </w:r>
    </w:p>
    <w:p w14:paraId="7B717C7C" w14:textId="77777777" w:rsidR="008D4E00" w:rsidRPr="00DC1B52" w:rsidRDefault="008D4E00" w:rsidP="00DC1B52">
      <w:pPr>
        <w:rPr>
          <w:rStyle w:val="Heading2Char"/>
          <w:sz w:val="18"/>
        </w:rPr>
      </w:pPr>
    </w:p>
    <w:p w14:paraId="4BC1958F" w14:textId="147A9226" w:rsidR="00D10A96" w:rsidRPr="000A394F" w:rsidRDefault="00DF5C02" w:rsidP="000F1547">
      <w:pPr>
        <w:pStyle w:val="Heading1"/>
        <w:tabs>
          <w:tab w:val="left" w:pos="2310"/>
        </w:tabs>
        <w:rPr>
          <w:rStyle w:val="Heading1Char"/>
          <w:b/>
          <w:bCs/>
          <w:caps/>
        </w:rPr>
      </w:pPr>
      <w:r w:rsidRPr="000A394F">
        <w:rPr>
          <w:rStyle w:val="Heading1Char"/>
          <w:b/>
          <w:bCs/>
          <w:caps/>
        </w:rPr>
        <w:t>Hobbies</w:t>
      </w:r>
      <w:r w:rsidR="000F1547">
        <w:rPr>
          <w:rStyle w:val="Heading1Char"/>
          <w:b/>
          <w:bCs/>
          <w:caps/>
        </w:rPr>
        <w:tab/>
      </w:r>
    </w:p>
    <w:p w14:paraId="5C937A2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E7E503F" wp14:editId="2ED9678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60B95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4D96BDF" w14:textId="77777777" w:rsidR="000F1547" w:rsidRDefault="000F1547" w:rsidP="000F1547">
      <w:r>
        <w:t>- Staying updated with Android development trends through tutorials and projects.</w:t>
      </w:r>
    </w:p>
    <w:p w14:paraId="6A74EC1B" w14:textId="740BF4CB" w:rsidR="00D10A96" w:rsidRDefault="000F1547" w:rsidP="000F1547">
      <w:pPr>
        <w:tabs>
          <w:tab w:val="left" w:pos="2805"/>
        </w:tabs>
      </w:pPr>
      <w:r>
        <w:t>- Enjoy strategy games, music, and movies to enhance problem-solving and creativity.</w:t>
      </w:r>
    </w:p>
    <w:p w14:paraId="6C8BFB4A" w14:textId="77777777" w:rsidR="000F1547" w:rsidRPr="00DC1B52" w:rsidRDefault="000F1547" w:rsidP="000F1547">
      <w:pPr>
        <w:tabs>
          <w:tab w:val="left" w:pos="2805"/>
        </w:tabs>
        <w:rPr>
          <w:sz w:val="18"/>
        </w:rPr>
      </w:pPr>
    </w:p>
    <w:p w14:paraId="2292C697" w14:textId="77777777" w:rsidR="00D10A96" w:rsidRPr="000A394F" w:rsidRDefault="000A394F" w:rsidP="00DC1B52">
      <w:pPr>
        <w:pStyle w:val="Heading1"/>
        <w:rPr>
          <w:b/>
          <w:bCs/>
        </w:rPr>
      </w:pPr>
      <w:r w:rsidRPr="000A394F">
        <w:rPr>
          <w:b/>
          <w:bCs/>
        </w:rPr>
        <w:t>LAnguages</w:t>
      </w:r>
    </w:p>
    <w:p w14:paraId="73D94F37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565ED20" wp14:editId="1246D638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1BF25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2C0F24E" w14:textId="156DEEBE" w:rsidR="000A394F" w:rsidRDefault="000A394F" w:rsidP="000A394F">
      <w:r w:rsidRPr="000A394F">
        <w:rPr>
          <w:b/>
          <w:bCs/>
        </w:rPr>
        <w:t>English</w:t>
      </w:r>
      <w:r>
        <w:t>: Very Good Command</w:t>
      </w:r>
      <w:r>
        <w:tab/>
      </w:r>
      <w:r>
        <w:tab/>
      </w:r>
      <w:r w:rsidRPr="000A394F">
        <w:rPr>
          <w:b/>
          <w:bCs/>
        </w:rPr>
        <w:t>Hindi</w:t>
      </w:r>
      <w:r>
        <w:t>: Fluent</w:t>
      </w:r>
      <w:r>
        <w:tab/>
      </w:r>
      <w:r>
        <w:tab/>
      </w:r>
      <w:r w:rsidRPr="000A394F">
        <w:rPr>
          <w:b/>
          <w:bCs/>
        </w:rPr>
        <w:t>Guj</w:t>
      </w:r>
      <w:r w:rsidR="0075174D">
        <w:rPr>
          <w:b/>
          <w:bCs/>
        </w:rPr>
        <w:t>a</w:t>
      </w:r>
      <w:r w:rsidRPr="000A394F">
        <w:rPr>
          <w:b/>
          <w:bCs/>
        </w:rPr>
        <w:t>rati:</w:t>
      </w:r>
      <w:r>
        <w:t xml:space="preserve"> Native </w:t>
      </w:r>
    </w:p>
    <w:p w14:paraId="6F1C87F4" w14:textId="77777777" w:rsidR="000A394F" w:rsidRDefault="000A394F" w:rsidP="000A394F"/>
    <w:p w14:paraId="349891F4" w14:textId="77777777" w:rsidR="000A394F" w:rsidRPr="000A394F" w:rsidRDefault="000A394F" w:rsidP="000A394F">
      <w:pPr>
        <w:pStyle w:val="Heading1"/>
        <w:rPr>
          <w:b/>
          <w:bCs/>
        </w:rPr>
      </w:pPr>
      <w:r w:rsidRPr="000A394F">
        <w:rPr>
          <w:b/>
          <w:bCs/>
        </w:rPr>
        <w:t>Social profiles</w:t>
      </w:r>
    </w:p>
    <w:p w14:paraId="5C241049" w14:textId="77777777" w:rsidR="000A394F" w:rsidRPr="00D10A96" w:rsidRDefault="000A394F" w:rsidP="000A394F">
      <w:pPr>
        <w:pStyle w:val="Line"/>
      </w:pPr>
      <w:r w:rsidRPr="00D10A96">
        <mc:AlternateContent>
          <mc:Choice Requires="wps">
            <w:drawing>
              <wp:inline distT="0" distB="0" distL="0" distR="0" wp14:anchorId="4294E3E8" wp14:editId="64F812A5">
                <wp:extent cx="5943600" cy="0"/>
                <wp:effectExtent l="0" t="0" r="0" b="0"/>
                <wp:docPr id="88607208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7300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E91A7C5" w14:textId="77777777" w:rsidR="000A394F" w:rsidRPr="004D407C" w:rsidRDefault="000A394F" w:rsidP="000A394F">
      <w:hyperlink r:id="rId13" w:history="1">
        <w:r w:rsidRPr="00707AC5">
          <w:rPr>
            <w:rStyle w:val="Hyperlink"/>
            <w:b/>
            <w:bCs/>
            <w:u w:val="none"/>
          </w:rPr>
          <w:t>LinkedIn</w:t>
        </w:r>
        <w:r w:rsidRPr="00707AC5">
          <w:rPr>
            <w:rStyle w:val="Hyperlink"/>
            <w:u w:val="none"/>
          </w:rPr>
          <w:t>: Rahul Kanara</w:t>
        </w:r>
      </w:hyperlink>
      <w:r>
        <w:rPr>
          <w:b/>
          <w:bCs/>
        </w:rPr>
        <w:tab/>
      </w:r>
      <w:r>
        <w:t xml:space="preserve"> </w:t>
      </w:r>
      <w:r>
        <w:tab/>
      </w:r>
      <w:hyperlink r:id="rId14" w:history="1">
        <w:r w:rsidRPr="00707AC5">
          <w:rPr>
            <w:rStyle w:val="Hyperlink"/>
            <w:b/>
            <w:bCs/>
            <w:u w:val="none"/>
          </w:rPr>
          <w:t>GitHub</w:t>
        </w:r>
        <w:r w:rsidRPr="00707AC5">
          <w:rPr>
            <w:rStyle w:val="Hyperlink"/>
            <w:u w:val="none"/>
          </w:rPr>
          <w:t>: @rahulk2004</w:t>
        </w:r>
      </w:hyperlink>
    </w:p>
    <w:p w14:paraId="64DE15F1" w14:textId="77777777" w:rsidR="000A394F" w:rsidRPr="004D407C" w:rsidRDefault="000A394F" w:rsidP="000A394F"/>
    <w:sectPr w:rsidR="000A394F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3F896" w14:textId="77777777" w:rsidR="001D2DB7" w:rsidRDefault="001D2DB7">
      <w:r>
        <w:separator/>
      </w:r>
    </w:p>
  </w:endnote>
  <w:endnote w:type="continuationSeparator" w:id="0">
    <w:p w14:paraId="275E8C4E" w14:textId="77777777" w:rsidR="001D2DB7" w:rsidRDefault="001D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8E876" w14:textId="77777777" w:rsidR="001D2DB7" w:rsidRDefault="001D2DB7">
      <w:r>
        <w:separator/>
      </w:r>
    </w:p>
  </w:footnote>
  <w:footnote w:type="continuationSeparator" w:id="0">
    <w:p w14:paraId="55A91E10" w14:textId="77777777" w:rsidR="001D2DB7" w:rsidRDefault="001D2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24AB8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79713186" o:spid="_x0000_i1025" type="#_x0000_t75" style="width:30pt;height:30pt;visibility:visible;mso-wrap-style:square">
            <v:imagedata r:id="rId1" o:title=""/>
          </v:shape>
        </w:pict>
      </mc:Choice>
      <mc:Fallback>
        <w:drawing>
          <wp:inline distT="0" distB="0" distL="0" distR="0" wp14:anchorId="1C1FB9A5" wp14:editId="0821BB99">
            <wp:extent cx="381000" cy="381000"/>
            <wp:effectExtent l="0" t="0" r="0" b="0"/>
            <wp:docPr id="1379713186" name="Picture 13797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470767"/>
    <w:multiLevelType w:val="hybridMultilevel"/>
    <w:tmpl w:val="50DC6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86D9A"/>
    <w:multiLevelType w:val="hybridMultilevel"/>
    <w:tmpl w:val="DE10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271818"/>
    <w:multiLevelType w:val="hybridMultilevel"/>
    <w:tmpl w:val="CB1EF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820B7"/>
    <w:multiLevelType w:val="hybridMultilevel"/>
    <w:tmpl w:val="9204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2"/>
  </w:num>
  <w:num w:numId="12" w16cid:durableId="973682587">
    <w:abstractNumId w:val="13"/>
  </w:num>
  <w:num w:numId="13" w16cid:durableId="290981187">
    <w:abstractNumId w:val="14"/>
  </w:num>
  <w:num w:numId="14" w16cid:durableId="1882596321">
    <w:abstractNumId w:val="10"/>
  </w:num>
  <w:num w:numId="15" w16cid:durableId="2137216602">
    <w:abstractNumId w:val="16"/>
  </w:num>
  <w:num w:numId="16" w16cid:durableId="1119951027">
    <w:abstractNumId w:val="11"/>
  </w:num>
  <w:num w:numId="17" w16cid:durableId="550846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00"/>
    <w:rsid w:val="00016A20"/>
    <w:rsid w:val="00021847"/>
    <w:rsid w:val="0002330A"/>
    <w:rsid w:val="0003406D"/>
    <w:rsid w:val="000425C6"/>
    <w:rsid w:val="00044D31"/>
    <w:rsid w:val="000652B8"/>
    <w:rsid w:val="00074316"/>
    <w:rsid w:val="00077115"/>
    <w:rsid w:val="000773EA"/>
    <w:rsid w:val="000A394F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547"/>
    <w:rsid w:val="000F1DC7"/>
    <w:rsid w:val="00122AA7"/>
    <w:rsid w:val="00151155"/>
    <w:rsid w:val="001764A6"/>
    <w:rsid w:val="00192E2F"/>
    <w:rsid w:val="00194CCA"/>
    <w:rsid w:val="001C1671"/>
    <w:rsid w:val="001D2DB7"/>
    <w:rsid w:val="001F1ADE"/>
    <w:rsid w:val="001F2A92"/>
    <w:rsid w:val="001F4A24"/>
    <w:rsid w:val="001F75DB"/>
    <w:rsid w:val="0020288A"/>
    <w:rsid w:val="002117CE"/>
    <w:rsid w:val="002256D0"/>
    <w:rsid w:val="002474A1"/>
    <w:rsid w:val="002503B6"/>
    <w:rsid w:val="00254EBD"/>
    <w:rsid w:val="00277A50"/>
    <w:rsid w:val="00283C8C"/>
    <w:rsid w:val="0028502B"/>
    <w:rsid w:val="00286914"/>
    <w:rsid w:val="00297857"/>
    <w:rsid w:val="002A0482"/>
    <w:rsid w:val="002B2F03"/>
    <w:rsid w:val="002E51C3"/>
    <w:rsid w:val="002E6FC5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0E68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96FBB"/>
    <w:rsid w:val="005B7925"/>
    <w:rsid w:val="005D19AC"/>
    <w:rsid w:val="005D37D9"/>
    <w:rsid w:val="005D4CD2"/>
    <w:rsid w:val="005E03E9"/>
    <w:rsid w:val="005F373F"/>
    <w:rsid w:val="005F3EB7"/>
    <w:rsid w:val="0061061D"/>
    <w:rsid w:val="006175D0"/>
    <w:rsid w:val="00620956"/>
    <w:rsid w:val="006403F7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6F434F"/>
    <w:rsid w:val="0070669C"/>
    <w:rsid w:val="00707AC5"/>
    <w:rsid w:val="00712145"/>
    <w:rsid w:val="007126A0"/>
    <w:rsid w:val="007143C3"/>
    <w:rsid w:val="007154D8"/>
    <w:rsid w:val="00726583"/>
    <w:rsid w:val="0072778F"/>
    <w:rsid w:val="0073379B"/>
    <w:rsid w:val="0075174D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12F96"/>
    <w:rsid w:val="00835A4C"/>
    <w:rsid w:val="008631C9"/>
    <w:rsid w:val="0086381A"/>
    <w:rsid w:val="00883D5B"/>
    <w:rsid w:val="008857B1"/>
    <w:rsid w:val="008929FF"/>
    <w:rsid w:val="008B2D0D"/>
    <w:rsid w:val="008D14B3"/>
    <w:rsid w:val="008D4E00"/>
    <w:rsid w:val="008E1F80"/>
    <w:rsid w:val="008E435B"/>
    <w:rsid w:val="00901BF8"/>
    <w:rsid w:val="0091372E"/>
    <w:rsid w:val="00913E14"/>
    <w:rsid w:val="00936886"/>
    <w:rsid w:val="00943682"/>
    <w:rsid w:val="00947895"/>
    <w:rsid w:val="009719F3"/>
    <w:rsid w:val="00971A48"/>
    <w:rsid w:val="00972ECD"/>
    <w:rsid w:val="009C2A8F"/>
    <w:rsid w:val="009C55E7"/>
    <w:rsid w:val="009F3760"/>
    <w:rsid w:val="009F78E2"/>
    <w:rsid w:val="00A239BF"/>
    <w:rsid w:val="00A3285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839C3"/>
    <w:rsid w:val="00B917B2"/>
    <w:rsid w:val="00BA0C49"/>
    <w:rsid w:val="00BA0F62"/>
    <w:rsid w:val="00BA473F"/>
    <w:rsid w:val="00BB0D3D"/>
    <w:rsid w:val="00BC195E"/>
    <w:rsid w:val="00BD5B36"/>
    <w:rsid w:val="00BE5218"/>
    <w:rsid w:val="00BF6BE1"/>
    <w:rsid w:val="00C056DC"/>
    <w:rsid w:val="00C25521"/>
    <w:rsid w:val="00C26EDD"/>
    <w:rsid w:val="00C42843"/>
    <w:rsid w:val="00C67713"/>
    <w:rsid w:val="00C74AEB"/>
    <w:rsid w:val="00C75DC3"/>
    <w:rsid w:val="00C773C5"/>
    <w:rsid w:val="00C778A4"/>
    <w:rsid w:val="00C86430"/>
    <w:rsid w:val="00C90932"/>
    <w:rsid w:val="00CA27C6"/>
    <w:rsid w:val="00CB7FC2"/>
    <w:rsid w:val="00CD5AB2"/>
    <w:rsid w:val="00CD7CDE"/>
    <w:rsid w:val="00D10A96"/>
    <w:rsid w:val="00D136AC"/>
    <w:rsid w:val="00D329C7"/>
    <w:rsid w:val="00D334C6"/>
    <w:rsid w:val="00D405E4"/>
    <w:rsid w:val="00D469F8"/>
    <w:rsid w:val="00D54540"/>
    <w:rsid w:val="00D67AC5"/>
    <w:rsid w:val="00D73D99"/>
    <w:rsid w:val="00D77989"/>
    <w:rsid w:val="00D81419"/>
    <w:rsid w:val="00D816B0"/>
    <w:rsid w:val="00DB7951"/>
    <w:rsid w:val="00DC1B52"/>
    <w:rsid w:val="00DC2C29"/>
    <w:rsid w:val="00DE2BD0"/>
    <w:rsid w:val="00DE55F0"/>
    <w:rsid w:val="00DF055B"/>
    <w:rsid w:val="00DF5C02"/>
    <w:rsid w:val="00E10969"/>
    <w:rsid w:val="00E2152F"/>
    <w:rsid w:val="00E219D4"/>
    <w:rsid w:val="00E36403"/>
    <w:rsid w:val="00E577A2"/>
    <w:rsid w:val="00E90506"/>
    <w:rsid w:val="00E920DC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25D8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FDDDF"/>
  <w15:chartTrackingRefBased/>
  <w15:docId w15:val="{90F36792-0ABF-4FFA-8F3D-34F9002A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0A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ahul-kanara-426b2129b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hulkanara3089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91898007384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ahulk2004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C26E14AEBF49E88A6D1A4B32C7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F6B30-A439-43D7-82FE-BAF792FED2E3}"/>
      </w:docPartPr>
      <w:docPartBody>
        <w:p w:rsidR="00442049" w:rsidRDefault="00AC08FC" w:rsidP="00AC08FC">
          <w:pPr>
            <w:pStyle w:val="8DC26E14AEBF49E88A6D1A4B32C7AB8A"/>
          </w:pPr>
          <w:r w:rsidRPr="00E90506">
            <w:t>Education</w:t>
          </w:r>
        </w:p>
      </w:docPartBody>
    </w:docPart>
    <w:docPart>
      <w:docPartPr>
        <w:name w:val="D71A76DC841C4E43BF5BFAC98BE7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C5747-B692-420B-9359-8E6E24AD0D80}"/>
      </w:docPartPr>
      <w:docPartBody>
        <w:p w:rsidR="00442049" w:rsidRDefault="00AC08FC" w:rsidP="00AC08FC">
          <w:pPr>
            <w:pStyle w:val="D71A76DC841C4E43BF5BFAC98BE79B70"/>
          </w:pPr>
          <w:r w:rsidRPr="00A239BF">
            <w:t>Paarivaarik Samaachaar</w:t>
          </w:r>
        </w:p>
      </w:docPartBody>
    </w:docPart>
    <w:docPart>
      <w:docPartPr>
        <w:name w:val="20EDDB96A1CD4804887FC643E8FE3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501C2-83DA-44BC-93B8-215195BBE43D}"/>
      </w:docPartPr>
      <w:docPartBody>
        <w:p w:rsidR="00442049" w:rsidRDefault="00AC08FC" w:rsidP="00AC08FC">
          <w:pPr>
            <w:pStyle w:val="20EDDB96A1CD4804887FC643E8FE3E6F"/>
          </w:pPr>
          <w:r w:rsidRPr="00A239BF">
            <w:t>Paarivaarik Samaachaar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FC"/>
    <w:rsid w:val="0028604E"/>
    <w:rsid w:val="003655ED"/>
    <w:rsid w:val="00442049"/>
    <w:rsid w:val="006C1109"/>
    <w:rsid w:val="006F434F"/>
    <w:rsid w:val="00901BF8"/>
    <w:rsid w:val="00947895"/>
    <w:rsid w:val="00AC08FC"/>
    <w:rsid w:val="00C005C6"/>
    <w:rsid w:val="00F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paragraph" w:customStyle="1" w:styleId="8DC26E14AEBF49E88A6D1A4B32C7AB8A">
    <w:name w:val="8DC26E14AEBF49E88A6D1A4B32C7AB8A"/>
    <w:rsid w:val="00AC08FC"/>
  </w:style>
  <w:style w:type="paragraph" w:customStyle="1" w:styleId="D71A76DC841C4E43BF5BFAC98BE79B70">
    <w:name w:val="D71A76DC841C4E43BF5BFAC98BE79B70"/>
    <w:rsid w:val="00AC08FC"/>
  </w:style>
  <w:style w:type="paragraph" w:customStyle="1" w:styleId="20EDDB96A1CD4804887FC643E8FE3E6F">
    <w:name w:val="20EDDB96A1CD4804887FC643E8FE3E6F"/>
    <w:rsid w:val="00AC0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7F8215-96C9-4F7B-88D5-9CF9FD57C9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Rahul Kanara</cp:lastModifiedBy>
  <cp:revision>2</cp:revision>
  <cp:lastPrinted>2024-12-17T06:23:00Z</cp:lastPrinted>
  <dcterms:created xsi:type="dcterms:W3CDTF">2025-02-22T12:00:00Z</dcterms:created>
  <dcterms:modified xsi:type="dcterms:W3CDTF">2025-02-22T12:00:00Z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Background">
    <vt:lpwstr>0</vt:lpwstr>
  </property>
  <property fmtid="{D5CDD505-2E9C-101B-9397-08002B2CF9AE}" pid="5" name="Status">
    <vt:lpwstr>Not started</vt:lpwstr>
  </property>
  <property fmtid="{D5CDD505-2E9C-101B-9397-08002B2CF9AE}" pid="6" name="_ip_UnifiedCompliancePolicyUIAction">
    <vt:lpwstr/>
  </property>
  <property fmtid="{D5CDD505-2E9C-101B-9397-08002B2CF9AE}" pid="7" name="Image">
    <vt:lpwstr>, </vt:lpwstr>
  </property>
  <property fmtid="{D5CDD505-2E9C-101B-9397-08002B2CF9AE}" pid="8" name="_ip_UnifiedCompliancePolicyProperties">
    <vt:lpwstr/>
  </property>
  <property fmtid="{D5CDD505-2E9C-101B-9397-08002B2CF9AE}" pid="9" name="ImageTagsTaxHTField">
    <vt:lpwstr/>
  </property>
  <property fmtid="{D5CDD505-2E9C-101B-9397-08002B2CF9AE}" pid="10" name="TaxCatchAll">
    <vt:lpwstr/>
  </property>
  <property fmtid="{D5CDD505-2E9C-101B-9397-08002B2CF9AE}" pid="11" name="MediaServiceKeyPoints">
    <vt:lpwstr/>
  </property>
</Properties>
</file>